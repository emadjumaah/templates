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2" w:rightFromText="142" w:vertAnchor="page" w:horzAnchor="margin" w:tblpY="1306"/>
        <w:tblOverlap w:val="never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992"/>
        <w:gridCol w:w="2694"/>
        <w:gridCol w:w="2086"/>
      </w:tblGrid>
      <w:tr w:rsidR="005D1675" w:rsidRPr="00EB2313" w14:paraId="0709E26B" w14:textId="77777777" w:rsidTr="007A355A">
        <w:trPr>
          <w:trHeight w:val="345"/>
        </w:trPr>
        <w:tc>
          <w:tcPr>
            <w:tcW w:w="4678" w:type="dxa"/>
            <w:gridSpan w:val="2"/>
          </w:tcPr>
          <w:p w14:paraId="294F60F2" w14:textId="064C35F8" w:rsidR="005D1675" w:rsidRPr="008721E7" w:rsidRDefault="005D1675" w:rsidP="007A355A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FC9B941" w14:textId="1A0E4F6E" w:rsidR="005D1675" w:rsidRPr="00F63B6E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b/>
                <w:bCs/>
              </w:rPr>
            </w:pPr>
          </w:p>
        </w:tc>
        <w:tc>
          <w:tcPr>
            <w:tcW w:w="4780" w:type="dxa"/>
            <w:gridSpan w:val="2"/>
          </w:tcPr>
          <w:p w14:paraId="6BA1F366" w14:textId="3D79D77A" w:rsidR="005D1675" w:rsidRPr="00A16914" w:rsidRDefault="005D1675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1675" w14:paraId="6C4D13EA" w14:textId="77777777" w:rsidTr="007A355A">
        <w:trPr>
          <w:trHeight w:val="1880"/>
        </w:trPr>
        <w:tc>
          <w:tcPr>
            <w:tcW w:w="4678" w:type="dxa"/>
            <w:gridSpan w:val="2"/>
          </w:tcPr>
          <w:p w14:paraId="570A92A8" w14:textId="6895F53E" w:rsidR="005D1675" w:rsidRDefault="005D1675" w:rsidP="007A355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br/>
            </w:r>
            <w:r w:rsidRPr="00610EC4">
              <w:rPr>
                <w:b/>
                <w:bCs/>
                <w:sz w:val="20"/>
                <w:szCs w:val="20"/>
                <w:lang w:val="en-US"/>
              </w:rPr>
              <w:t>{d.name}</w:t>
            </w:r>
          </w:p>
          <w:p w14:paraId="68A533EB" w14:textId="24C5A759" w:rsidR="005D1675" w:rsidRPr="00595107" w:rsidRDefault="005D1675" w:rsidP="007A355A">
            <w:pPr>
              <w:rPr>
                <w:sz w:val="14"/>
                <w:szCs w:val="14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19, Blue Bird Street</w:t>
            </w:r>
            <w:r w:rsidRPr="00610EC4">
              <w:rPr>
                <w:sz w:val="20"/>
                <w:szCs w:val="20"/>
                <w:lang w:val="en-US"/>
              </w:rPr>
              <w:br/>
              <w:t>44000 Nantes</w:t>
            </w:r>
            <w:r w:rsidRPr="00610EC4">
              <w:rPr>
                <w:sz w:val="20"/>
                <w:szCs w:val="20"/>
                <w:lang w:val="en-US"/>
              </w:rPr>
              <w:br/>
              <w:t>France</w:t>
            </w:r>
          </w:p>
          <w:p w14:paraId="4BA910F2" w14:textId="7D6D72DA" w:rsidR="005D1675" w:rsidRPr="00A16914" w:rsidRDefault="005D1675" w:rsidP="007A355A">
            <w:pPr>
              <w:jc w:val="both"/>
              <w:rPr>
                <w:i/>
                <w:iCs/>
                <w:sz w:val="20"/>
                <w:szCs w:val="20"/>
                <w:lang w:val="en-US"/>
              </w:rPr>
            </w:pPr>
            <w:r w:rsidRPr="003B39C3">
              <w:rPr>
                <w:sz w:val="20"/>
                <w:szCs w:val="20"/>
                <w:lang w:val="en-US"/>
              </w:rPr>
              <w:br/>
            </w:r>
            <w:proofErr w:type="gramStart"/>
            <w:r w:rsidRPr="00A16914">
              <w:rPr>
                <w:i/>
                <w:iCs/>
                <w:sz w:val="20"/>
                <w:szCs w:val="20"/>
                <w:lang w:val="en-US"/>
              </w:rPr>
              <w:t>Phone :</w:t>
            </w:r>
            <w:proofErr w:type="gramEnd"/>
            <w:r w:rsidRPr="00A1691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3B39C3" w:rsidRPr="00A16914">
              <w:rPr>
                <w:i/>
                <w:iCs/>
                <w:sz w:val="20"/>
                <w:szCs w:val="20"/>
                <w:lang w:val="en-US"/>
              </w:rPr>
              <w:t>{</w:t>
            </w:r>
            <w:proofErr w:type="spellStart"/>
            <w:r w:rsidR="003B39C3" w:rsidRPr="00A16914">
              <w:rPr>
                <w:i/>
                <w:iCs/>
                <w:sz w:val="20"/>
                <w:szCs w:val="20"/>
                <w:lang w:val="en-US"/>
              </w:rPr>
              <w:t>d.phone</w:t>
            </w:r>
            <w:proofErr w:type="spellEnd"/>
            <w:r w:rsidR="003B39C3" w:rsidRPr="00A16914">
              <w:rPr>
                <w:i/>
                <w:iCs/>
                <w:sz w:val="20"/>
                <w:szCs w:val="20"/>
                <w:lang w:val="en-US"/>
              </w:rPr>
              <w:t>}</w:t>
            </w:r>
          </w:p>
          <w:p w14:paraId="597B7954" w14:textId="108E00F9" w:rsidR="005D1675" w:rsidRPr="00610EC4" w:rsidRDefault="005D1675" w:rsidP="007A355A">
            <w:pPr>
              <w:jc w:val="both"/>
              <w:rPr>
                <w:sz w:val="14"/>
                <w:szCs w:val="14"/>
              </w:rPr>
            </w:pPr>
            <w:r w:rsidRPr="00A16914">
              <w:rPr>
                <w:i/>
                <w:iCs/>
                <w:sz w:val="20"/>
                <w:szCs w:val="20"/>
              </w:rPr>
              <w:t>Mail :</w:t>
            </w:r>
            <w:r w:rsidRPr="00A16914">
              <w:rPr>
                <w:i/>
                <w:iCs/>
              </w:rPr>
              <w:t xml:space="preserve"> </w:t>
            </w:r>
            <w:r w:rsidRPr="00A16914">
              <w:rPr>
                <w:i/>
                <w:iCs/>
                <w:sz w:val="20"/>
                <w:szCs w:val="20"/>
              </w:rPr>
              <w:t>{</w:t>
            </w:r>
            <w:proofErr w:type="spellStart"/>
            <w:proofErr w:type="gramStart"/>
            <w:r w:rsidRPr="00A16914">
              <w:rPr>
                <w:i/>
                <w:iCs/>
                <w:sz w:val="20"/>
                <w:szCs w:val="20"/>
              </w:rPr>
              <w:t>d.email</w:t>
            </w:r>
            <w:proofErr w:type="spellEnd"/>
            <w:proofErr w:type="gramEnd"/>
            <w:r w:rsidRPr="00A16914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70EA7370" w14:textId="77777777" w:rsidR="005D1675" w:rsidRPr="00610EC4" w:rsidRDefault="005D1675" w:rsidP="007A355A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gridSpan w:val="2"/>
            <w:shd w:val="clear" w:color="auto" w:fill="auto"/>
          </w:tcPr>
          <w:p w14:paraId="5B4A30D6" w14:textId="4BEEA7EC" w:rsidR="005D1675" w:rsidRPr="00610EC4" w:rsidRDefault="005D1675" w:rsidP="007A355A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br/>
            </w:r>
            <w:r w:rsidRPr="00E240F0">
              <w:rPr>
                <w:b/>
                <w:bCs/>
                <w:sz w:val="20"/>
                <w:szCs w:val="20"/>
              </w:rPr>
              <w:t>{</w:t>
            </w:r>
            <w:proofErr w:type="gramStart"/>
            <w:r w:rsidRPr="00E240F0">
              <w:rPr>
                <w:b/>
                <w:bCs/>
                <w:sz w:val="20"/>
                <w:szCs w:val="20"/>
              </w:rPr>
              <w:t>d.partner.</w:t>
            </w:r>
            <w:r w:rsidR="003B39C3">
              <w:rPr>
                <w:b/>
                <w:bCs/>
                <w:sz w:val="20"/>
                <w:szCs w:val="20"/>
              </w:rPr>
              <w:t>n</w:t>
            </w:r>
            <w:r w:rsidRPr="00E240F0">
              <w:rPr>
                <w:b/>
                <w:bCs/>
                <w:sz w:val="20"/>
                <w:szCs w:val="20"/>
              </w:rPr>
              <w:t>ame</w:t>
            </w:r>
            <w:proofErr w:type="gramEnd"/>
            <w:r w:rsidRPr="00E240F0">
              <w:rPr>
                <w:b/>
                <w:bCs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Pr="00CD4ED2">
              <w:rPr>
                <w:sz w:val="20"/>
                <w:szCs w:val="20"/>
              </w:rPr>
              <w:t>{</w:t>
            </w:r>
            <w:proofErr w:type="spellStart"/>
            <w:r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address.street</w:t>
            </w:r>
            <w:proofErr w:type="spellEnd"/>
            <w:r w:rsidRPr="00CD4ED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address.post</w:t>
            </w:r>
            <w:r w:rsidR="00C94480">
              <w:rPr>
                <w:sz w:val="20"/>
                <w:szCs w:val="20"/>
              </w:rPr>
              <w:t>al</w:t>
            </w:r>
            <w:r w:rsidR="00466AE0">
              <w:rPr>
                <w:sz w:val="20"/>
                <w:szCs w:val="20"/>
              </w:rPr>
              <w:t>code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  <w:r w:rsidR="00466AE0">
              <w:rPr>
                <w:sz w:val="20"/>
                <w:szCs w:val="20"/>
              </w:rPr>
              <w:t xml:space="preserve"> </w:t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address.city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  <w:r w:rsidR="00466A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address.country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</w:p>
          <w:p w14:paraId="710F6CC1" w14:textId="77777777" w:rsidR="005D1675" w:rsidRPr="00A16914" w:rsidRDefault="005D1675" w:rsidP="007A355A">
            <w:pPr>
              <w:tabs>
                <w:tab w:val="left" w:pos="1306"/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 w:rsidRPr="00610EC4">
              <w:rPr>
                <w:sz w:val="14"/>
                <w:szCs w:val="14"/>
              </w:rPr>
              <w:br/>
            </w:r>
            <w:r w:rsidRPr="00A16914">
              <w:rPr>
                <w:b/>
                <w:bCs/>
                <w:sz w:val="20"/>
                <w:szCs w:val="20"/>
              </w:rPr>
              <w:t>Phone : {</w:t>
            </w:r>
            <w:proofErr w:type="spellStart"/>
            <w:proofErr w:type="gramStart"/>
            <w:r w:rsidRPr="00A16914">
              <w:rPr>
                <w:b/>
                <w:bCs/>
                <w:sz w:val="20"/>
                <w:szCs w:val="20"/>
              </w:rPr>
              <w:t>d.partner</w:t>
            </w:r>
            <w:proofErr w:type="gramEnd"/>
            <w:r w:rsidRPr="00A16914">
              <w:rPr>
                <w:b/>
                <w:bCs/>
                <w:sz w:val="20"/>
                <w:szCs w:val="20"/>
              </w:rPr>
              <w:t>.phone</w:t>
            </w:r>
            <w:proofErr w:type="spellEnd"/>
            <w:r w:rsidRPr="00A16914">
              <w:rPr>
                <w:b/>
                <w:bCs/>
                <w:sz w:val="20"/>
                <w:szCs w:val="20"/>
              </w:rPr>
              <w:t>}</w:t>
            </w:r>
          </w:p>
          <w:p w14:paraId="48406998" w14:textId="553C93D9" w:rsidR="005D1675" w:rsidRPr="00A16914" w:rsidRDefault="005D1675" w:rsidP="000F3DDB">
            <w:pPr>
              <w:tabs>
                <w:tab w:val="left" w:pos="891"/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 w:rsidRPr="00A16914">
              <w:rPr>
                <w:b/>
                <w:bCs/>
                <w:sz w:val="20"/>
                <w:szCs w:val="20"/>
              </w:rPr>
              <w:t>Mail :</w:t>
            </w:r>
            <w:r w:rsidR="000364E4" w:rsidRPr="00A16914">
              <w:rPr>
                <w:b/>
                <w:bCs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364E4" w:rsidRPr="00A16914">
              <w:rPr>
                <w:b/>
                <w:bCs/>
                <w:sz w:val="20"/>
                <w:szCs w:val="20"/>
              </w:rPr>
              <w:t>d.partner</w:t>
            </w:r>
            <w:proofErr w:type="gramEnd"/>
            <w:r w:rsidR="000364E4" w:rsidRPr="00A16914">
              <w:rPr>
                <w:b/>
                <w:bCs/>
                <w:sz w:val="20"/>
                <w:szCs w:val="20"/>
              </w:rPr>
              <w:t>.email</w:t>
            </w:r>
            <w:proofErr w:type="spellEnd"/>
            <w:r w:rsidR="000364E4" w:rsidRPr="00A16914">
              <w:rPr>
                <w:b/>
                <w:bCs/>
                <w:sz w:val="20"/>
                <w:szCs w:val="20"/>
              </w:rPr>
              <w:t>}</w:t>
            </w:r>
            <w:r w:rsidRPr="00A16914">
              <w:rPr>
                <w:b/>
                <w:bCs/>
                <w:sz w:val="20"/>
                <w:szCs w:val="20"/>
              </w:rPr>
              <w:br/>
              <w:t>VAT: {</w:t>
            </w:r>
            <w:proofErr w:type="spellStart"/>
            <w:r w:rsidRPr="00A16914">
              <w:rPr>
                <w:b/>
                <w:bCs/>
                <w:sz w:val="20"/>
                <w:szCs w:val="20"/>
              </w:rPr>
              <w:t>d.partner.</w:t>
            </w:r>
            <w:r w:rsidR="00F50519" w:rsidRPr="00A16914">
              <w:rPr>
                <w:b/>
                <w:bCs/>
                <w:sz w:val="20"/>
                <w:szCs w:val="20"/>
              </w:rPr>
              <w:t>vat</w:t>
            </w:r>
            <w:proofErr w:type="spellEnd"/>
            <w:r w:rsidRPr="00A16914">
              <w:rPr>
                <w:b/>
                <w:bCs/>
                <w:sz w:val="20"/>
                <w:szCs w:val="20"/>
              </w:rPr>
              <w:t>}</w:t>
            </w:r>
          </w:p>
          <w:p w14:paraId="30D05FD3" w14:textId="77777777" w:rsidR="005D1675" w:rsidRPr="00A16914" w:rsidRDefault="005D1675" w:rsidP="00D848B6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 w:rsidRPr="00A16914">
              <w:rPr>
                <w:b/>
                <w:bCs/>
                <w:sz w:val="20"/>
                <w:szCs w:val="20"/>
              </w:rPr>
              <w:t>SIREN : {</w:t>
            </w:r>
            <w:proofErr w:type="spellStart"/>
            <w:proofErr w:type="gramStart"/>
            <w:r w:rsidRPr="00A16914">
              <w:rPr>
                <w:b/>
                <w:bCs/>
                <w:sz w:val="20"/>
                <w:szCs w:val="20"/>
              </w:rPr>
              <w:t>d.partner</w:t>
            </w:r>
            <w:proofErr w:type="gramEnd"/>
            <w:r w:rsidRPr="00A16914">
              <w:rPr>
                <w:b/>
                <w:bCs/>
                <w:sz w:val="20"/>
                <w:szCs w:val="20"/>
              </w:rPr>
              <w:t>.siren</w:t>
            </w:r>
            <w:proofErr w:type="spellEnd"/>
            <w:r w:rsidRPr="00A16914">
              <w:rPr>
                <w:b/>
                <w:bCs/>
                <w:sz w:val="20"/>
                <w:szCs w:val="20"/>
              </w:rPr>
              <w:t>}</w:t>
            </w:r>
          </w:p>
          <w:p w14:paraId="24F48BA8" w14:textId="49572FC4" w:rsidR="00D848B6" w:rsidRPr="00D848B6" w:rsidRDefault="00D848B6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</w:p>
        </w:tc>
      </w:tr>
      <w:tr w:rsidR="005D1675" w14:paraId="057D2EDA" w14:textId="77777777" w:rsidTr="007A355A">
        <w:trPr>
          <w:trHeight w:val="171"/>
        </w:trPr>
        <w:tc>
          <w:tcPr>
            <w:tcW w:w="1701" w:type="dxa"/>
          </w:tcPr>
          <w:p w14:paraId="24F8226D" w14:textId="77777777" w:rsidR="005D1675" w:rsidRPr="008721E7" w:rsidRDefault="005D1675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977" w:type="dxa"/>
          </w:tcPr>
          <w:p w14:paraId="66D9F39E" w14:textId="44B3134C" w:rsidR="005D1675" w:rsidRPr="008721E7" w:rsidRDefault="005D1675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686" w:type="dxa"/>
            <w:gridSpan w:val="2"/>
          </w:tcPr>
          <w:p w14:paraId="3C0F00CC" w14:textId="64B552B6" w:rsidR="005D1675" w:rsidRPr="00114237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sz w:val="8"/>
                <w:szCs w:val="8"/>
              </w:rPr>
            </w:pPr>
          </w:p>
        </w:tc>
        <w:tc>
          <w:tcPr>
            <w:tcW w:w="2086" w:type="dxa"/>
            <w:shd w:val="clear" w:color="auto" w:fill="auto"/>
          </w:tcPr>
          <w:p w14:paraId="5A25493F" w14:textId="0CCBAEEA" w:rsidR="005D1675" w:rsidRPr="00114237" w:rsidRDefault="005D1675" w:rsidP="007A355A">
            <w:pPr>
              <w:tabs>
                <w:tab w:val="left" w:pos="1555"/>
                <w:tab w:val="right" w:pos="4918"/>
              </w:tabs>
              <w:rPr>
                <w:sz w:val="8"/>
                <w:szCs w:val="8"/>
              </w:rPr>
            </w:pPr>
          </w:p>
        </w:tc>
      </w:tr>
    </w:tbl>
    <w:p w14:paraId="588F30BB" w14:textId="209E28D3" w:rsidR="00A82AC8" w:rsidRPr="00A82AC8" w:rsidRDefault="00A82AC8" w:rsidP="00A82AC8">
      <w:pPr>
        <w:tabs>
          <w:tab w:val="left" w:pos="4671"/>
        </w:tabs>
        <w:rPr>
          <w:rFonts w:cstheme="minorHAnsi"/>
          <w:sz w:val="20"/>
          <w:szCs w:val="20"/>
          <w:lang w:val="en-US"/>
        </w:rPr>
      </w:pPr>
    </w:p>
    <w:sectPr w:rsidR="00A82AC8" w:rsidRPr="00A82AC8" w:rsidSect="00312FF3">
      <w:type w:val="continuous"/>
      <w:pgSz w:w="11906" w:h="16838" w:code="9"/>
      <w:pgMar w:top="2383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03CC" w14:textId="77777777" w:rsidR="00005286" w:rsidRDefault="00005286">
      <w:pPr>
        <w:spacing w:after="0" w:line="240" w:lineRule="auto"/>
      </w:pPr>
      <w:r>
        <w:separator/>
      </w:r>
    </w:p>
  </w:endnote>
  <w:endnote w:type="continuationSeparator" w:id="0">
    <w:p w14:paraId="39AA6880" w14:textId="77777777" w:rsidR="00005286" w:rsidRDefault="0000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Hiragino Mincho ProN">
    <w:panose1 w:val="02020300000000000000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F21E" w14:textId="77777777" w:rsidR="00005286" w:rsidRDefault="00005286">
      <w:pPr>
        <w:spacing w:after="0" w:line="240" w:lineRule="auto"/>
      </w:pPr>
      <w:r>
        <w:separator/>
      </w:r>
    </w:p>
  </w:footnote>
  <w:footnote w:type="continuationSeparator" w:id="0">
    <w:p w14:paraId="43B9E42B" w14:textId="77777777" w:rsidR="00005286" w:rsidRDefault="00005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isplayBackgroundShape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2"/>
    <w:rsid w:val="00000213"/>
    <w:rsid w:val="00004B3E"/>
    <w:rsid w:val="000050D2"/>
    <w:rsid w:val="00005286"/>
    <w:rsid w:val="00005E29"/>
    <w:rsid w:val="00010C30"/>
    <w:rsid w:val="0001116D"/>
    <w:rsid w:val="00017AEE"/>
    <w:rsid w:val="000206E1"/>
    <w:rsid w:val="00022BD6"/>
    <w:rsid w:val="00023699"/>
    <w:rsid w:val="00025998"/>
    <w:rsid w:val="000268E8"/>
    <w:rsid w:val="00031EFA"/>
    <w:rsid w:val="00032492"/>
    <w:rsid w:val="0003290E"/>
    <w:rsid w:val="00033EFD"/>
    <w:rsid w:val="00034093"/>
    <w:rsid w:val="00034277"/>
    <w:rsid w:val="000355DF"/>
    <w:rsid w:val="000364E4"/>
    <w:rsid w:val="00037C81"/>
    <w:rsid w:val="00044A58"/>
    <w:rsid w:val="00045A49"/>
    <w:rsid w:val="0004784B"/>
    <w:rsid w:val="0005287A"/>
    <w:rsid w:val="000528E5"/>
    <w:rsid w:val="0005353B"/>
    <w:rsid w:val="00053BD6"/>
    <w:rsid w:val="00054B29"/>
    <w:rsid w:val="00054FA1"/>
    <w:rsid w:val="00055745"/>
    <w:rsid w:val="00055C59"/>
    <w:rsid w:val="00060FB4"/>
    <w:rsid w:val="00064B27"/>
    <w:rsid w:val="0006681F"/>
    <w:rsid w:val="0006707F"/>
    <w:rsid w:val="0006708D"/>
    <w:rsid w:val="000729DA"/>
    <w:rsid w:val="00073872"/>
    <w:rsid w:val="0007402C"/>
    <w:rsid w:val="0007529F"/>
    <w:rsid w:val="00075BCC"/>
    <w:rsid w:val="00077BDE"/>
    <w:rsid w:val="000812E4"/>
    <w:rsid w:val="00081B2F"/>
    <w:rsid w:val="000840AE"/>
    <w:rsid w:val="00084318"/>
    <w:rsid w:val="000867CA"/>
    <w:rsid w:val="00086999"/>
    <w:rsid w:val="00093C6C"/>
    <w:rsid w:val="000947F3"/>
    <w:rsid w:val="00094B3D"/>
    <w:rsid w:val="000954DC"/>
    <w:rsid w:val="0009562C"/>
    <w:rsid w:val="000A0193"/>
    <w:rsid w:val="000A0B52"/>
    <w:rsid w:val="000A2004"/>
    <w:rsid w:val="000A3074"/>
    <w:rsid w:val="000A50E4"/>
    <w:rsid w:val="000A5481"/>
    <w:rsid w:val="000B2966"/>
    <w:rsid w:val="000B4F52"/>
    <w:rsid w:val="000B638B"/>
    <w:rsid w:val="000B69B0"/>
    <w:rsid w:val="000B6B0C"/>
    <w:rsid w:val="000B6E71"/>
    <w:rsid w:val="000B7217"/>
    <w:rsid w:val="000C0901"/>
    <w:rsid w:val="000C2C4C"/>
    <w:rsid w:val="000C42A7"/>
    <w:rsid w:val="000C5900"/>
    <w:rsid w:val="000C5F6A"/>
    <w:rsid w:val="000C6E8A"/>
    <w:rsid w:val="000C7359"/>
    <w:rsid w:val="000D1923"/>
    <w:rsid w:val="000D1DBF"/>
    <w:rsid w:val="000D1F14"/>
    <w:rsid w:val="000D5EA2"/>
    <w:rsid w:val="000E0862"/>
    <w:rsid w:val="000E145A"/>
    <w:rsid w:val="000E1DD0"/>
    <w:rsid w:val="000E3693"/>
    <w:rsid w:val="000E4146"/>
    <w:rsid w:val="000E5312"/>
    <w:rsid w:val="000E5550"/>
    <w:rsid w:val="000F1CD5"/>
    <w:rsid w:val="000F1DCE"/>
    <w:rsid w:val="000F204E"/>
    <w:rsid w:val="000F36F5"/>
    <w:rsid w:val="000F3AF6"/>
    <w:rsid w:val="000F3DDB"/>
    <w:rsid w:val="000F3F24"/>
    <w:rsid w:val="000F4618"/>
    <w:rsid w:val="000F69CA"/>
    <w:rsid w:val="000F7042"/>
    <w:rsid w:val="000F7574"/>
    <w:rsid w:val="0010231B"/>
    <w:rsid w:val="00102476"/>
    <w:rsid w:val="001026BA"/>
    <w:rsid w:val="001052CB"/>
    <w:rsid w:val="00105C2D"/>
    <w:rsid w:val="00107B0C"/>
    <w:rsid w:val="0011274C"/>
    <w:rsid w:val="00113EA8"/>
    <w:rsid w:val="00114237"/>
    <w:rsid w:val="00114374"/>
    <w:rsid w:val="00114830"/>
    <w:rsid w:val="001159F5"/>
    <w:rsid w:val="00117401"/>
    <w:rsid w:val="001264FD"/>
    <w:rsid w:val="00131182"/>
    <w:rsid w:val="00133AB1"/>
    <w:rsid w:val="00135D4E"/>
    <w:rsid w:val="00141EE1"/>
    <w:rsid w:val="00143577"/>
    <w:rsid w:val="00143FB9"/>
    <w:rsid w:val="0014402D"/>
    <w:rsid w:val="001454CB"/>
    <w:rsid w:val="00150938"/>
    <w:rsid w:val="00151BEB"/>
    <w:rsid w:val="00162D17"/>
    <w:rsid w:val="00164208"/>
    <w:rsid w:val="00166410"/>
    <w:rsid w:val="0016787B"/>
    <w:rsid w:val="00167972"/>
    <w:rsid w:val="0017147B"/>
    <w:rsid w:val="00172D9C"/>
    <w:rsid w:val="001765CF"/>
    <w:rsid w:val="00176638"/>
    <w:rsid w:val="00176E18"/>
    <w:rsid w:val="001814F8"/>
    <w:rsid w:val="00182176"/>
    <w:rsid w:val="00183A5B"/>
    <w:rsid w:val="00184139"/>
    <w:rsid w:val="001846E9"/>
    <w:rsid w:val="00195E9B"/>
    <w:rsid w:val="00196905"/>
    <w:rsid w:val="001A0BC7"/>
    <w:rsid w:val="001A0DCB"/>
    <w:rsid w:val="001A302F"/>
    <w:rsid w:val="001B226A"/>
    <w:rsid w:val="001B3DCF"/>
    <w:rsid w:val="001B741E"/>
    <w:rsid w:val="001C0310"/>
    <w:rsid w:val="001C2316"/>
    <w:rsid w:val="001C31EF"/>
    <w:rsid w:val="001C4A86"/>
    <w:rsid w:val="001D3DCA"/>
    <w:rsid w:val="001D62E5"/>
    <w:rsid w:val="001E3807"/>
    <w:rsid w:val="001E3A3B"/>
    <w:rsid w:val="001E3D9E"/>
    <w:rsid w:val="001E54BA"/>
    <w:rsid w:val="001E5BE5"/>
    <w:rsid w:val="001E71D0"/>
    <w:rsid w:val="001E78ED"/>
    <w:rsid w:val="001E7D56"/>
    <w:rsid w:val="001F15D6"/>
    <w:rsid w:val="001F2241"/>
    <w:rsid w:val="001F33E8"/>
    <w:rsid w:val="001F36AE"/>
    <w:rsid w:val="001F3C2D"/>
    <w:rsid w:val="001F42F7"/>
    <w:rsid w:val="001F5252"/>
    <w:rsid w:val="00201986"/>
    <w:rsid w:val="00206A4B"/>
    <w:rsid w:val="00207F61"/>
    <w:rsid w:val="002100FE"/>
    <w:rsid w:val="00211118"/>
    <w:rsid w:val="0021339F"/>
    <w:rsid w:val="0021344F"/>
    <w:rsid w:val="00215511"/>
    <w:rsid w:val="00215E62"/>
    <w:rsid w:val="00216A2F"/>
    <w:rsid w:val="00225080"/>
    <w:rsid w:val="00226B9B"/>
    <w:rsid w:val="00230B67"/>
    <w:rsid w:val="002312E5"/>
    <w:rsid w:val="00232854"/>
    <w:rsid w:val="00234975"/>
    <w:rsid w:val="002365A1"/>
    <w:rsid w:val="00236D9E"/>
    <w:rsid w:val="00241A38"/>
    <w:rsid w:val="00242430"/>
    <w:rsid w:val="002432ED"/>
    <w:rsid w:val="00243FE9"/>
    <w:rsid w:val="00244EB7"/>
    <w:rsid w:val="00245D72"/>
    <w:rsid w:val="00245FA8"/>
    <w:rsid w:val="00246CE3"/>
    <w:rsid w:val="0025313C"/>
    <w:rsid w:val="002537D4"/>
    <w:rsid w:val="002554E2"/>
    <w:rsid w:val="00257462"/>
    <w:rsid w:val="002576F9"/>
    <w:rsid w:val="002611D4"/>
    <w:rsid w:val="00262E39"/>
    <w:rsid w:val="00263655"/>
    <w:rsid w:val="00264822"/>
    <w:rsid w:val="00266014"/>
    <w:rsid w:val="00267490"/>
    <w:rsid w:val="002700F3"/>
    <w:rsid w:val="00271371"/>
    <w:rsid w:val="00272507"/>
    <w:rsid w:val="00273BBE"/>
    <w:rsid w:val="00274923"/>
    <w:rsid w:val="00275ADF"/>
    <w:rsid w:val="00276693"/>
    <w:rsid w:val="00277058"/>
    <w:rsid w:val="00281645"/>
    <w:rsid w:val="00281761"/>
    <w:rsid w:val="0028222C"/>
    <w:rsid w:val="00285E3F"/>
    <w:rsid w:val="00286FAD"/>
    <w:rsid w:val="00290785"/>
    <w:rsid w:val="0029225F"/>
    <w:rsid w:val="00293A25"/>
    <w:rsid w:val="002A11CF"/>
    <w:rsid w:val="002A2C45"/>
    <w:rsid w:val="002A2EA8"/>
    <w:rsid w:val="002A3C98"/>
    <w:rsid w:val="002B0CD6"/>
    <w:rsid w:val="002B1383"/>
    <w:rsid w:val="002B184E"/>
    <w:rsid w:val="002B1C4E"/>
    <w:rsid w:val="002B2C03"/>
    <w:rsid w:val="002B2F57"/>
    <w:rsid w:val="002C0639"/>
    <w:rsid w:val="002C3E7D"/>
    <w:rsid w:val="002C47D9"/>
    <w:rsid w:val="002C489F"/>
    <w:rsid w:val="002C48DE"/>
    <w:rsid w:val="002D024F"/>
    <w:rsid w:val="002D07E5"/>
    <w:rsid w:val="002D0ACB"/>
    <w:rsid w:val="002D1781"/>
    <w:rsid w:val="002D57F1"/>
    <w:rsid w:val="002E261F"/>
    <w:rsid w:val="002E34ED"/>
    <w:rsid w:val="002E4CA8"/>
    <w:rsid w:val="002E5894"/>
    <w:rsid w:val="002E6B49"/>
    <w:rsid w:val="002E7611"/>
    <w:rsid w:val="002F0C0A"/>
    <w:rsid w:val="002F1467"/>
    <w:rsid w:val="002F202C"/>
    <w:rsid w:val="002F5C46"/>
    <w:rsid w:val="003002E0"/>
    <w:rsid w:val="00305435"/>
    <w:rsid w:val="003056BA"/>
    <w:rsid w:val="0030631D"/>
    <w:rsid w:val="003065F5"/>
    <w:rsid w:val="00312FF3"/>
    <w:rsid w:val="003135BE"/>
    <w:rsid w:val="0032019C"/>
    <w:rsid w:val="00323F07"/>
    <w:rsid w:val="00325708"/>
    <w:rsid w:val="003260A8"/>
    <w:rsid w:val="003315A8"/>
    <w:rsid w:val="00331DAF"/>
    <w:rsid w:val="00333864"/>
    <w:rsid w:val="00333B81"/>
    <w:rsid w:val="00333CFF"/>
    <w:rsid w:val="00333D34"/>
    <w:rsid w:val="0033796C"/>
    <w:rsid w:val="00337B3C"/>
    <w:rsid w:val="00337F7A"/>
    <w:rsid w:val="0034063F"/>
    <w:rsid w:val="0034240F"/>
    <w:rsid w:val="003427FE"/>
    <w:rsid w:val="00342AE3"/>
    <w:rsid w:val="003454AD"/>
    <w:rsid w:val="00345980"/>
    <w:rsid w:val="00346D79"/>
    <w:rsid w:val="00350AB4"/>
    <w:rsid w:val="003511EB"/>
    <w:rsid w:val="00352018"/>
    <w:rsid w:val="003536C3"/>
    <w:rsid w:val="00354F85"/>
    <w:rsid w:val="003552D3"/>
    <w:rsid w:val="00355FC2"/>
    <w:rsid w:val="003612D1"/>
    <w:rsid w:val="003644EE"/>
    <w:rsid w:val="0036505A"/>
    <w:rsid w:val="00365D6F"/>
    <w:rsid w:val="003661DA"/>
    <w:rsid w:val="00366794"/>
    <w:rsid w:val="00367D85"/>
    <w:rsid w:val="0037048F"/>
    <w:rsid w:val="003712C6"/>
    <w:rsid w:val="003713F1"/>
    <w:rsid w:val="0037205D"/>
    <w:rsid w:val="003728A9"/>
    <w:rsid w:val="003733CA"/>
    <w:rsid w:val="00373B5B"/>
    <w:rsid w:val="00373CA0"/>
    <w:rsid w:val="00375602"/>
    <w:rsid w:val="0038051C"/>
    <w:rsid w:val="00382BDD"/>
    <w:rsid w:val="00390F2C"/>
    <w:rsid w:val="003976B7"/>
    <w:rsid w:val="00397940"/>
    <w:rsid w:val="003A010D"/>
    <w:rsid w:val="003A16F4"/>
    <w:rsid w:val="003A31E8"/>
    <w:rsid w:val="003A4498"/>
    <w:rsid w:val="003A47EC"/>
    <w:rsid w:val="003A498E"/>
    <w:rsid w:val="003A5D60"/>
    <w:rsid w:val="003A6A0C"/>
    <w:rsid w:val="003A73B5"/>
    <w:rsid w:val="003A7570"/>
    <w:rsid w:val="003B39C3"/>
    <w:rsid w:val="003C42FF"/>
    <w:rsid w:val="003C7D4A"/>
    <w:rsid w:val="003D14F7"/>
    <w:rsid w:val="003D15E3"/>
    <w:rsid w:val="003D587D"/>
    <w:rsid w:val="003E01AB"/>
    <w:rsid w:val="003E0375"/>
    <w:rsid w:val="003E0DEA"/>
    <w:rsid w:val="003F0B39"/>
    <w:rsid w:val="003F0B4E"/>
    <w:rsid w:val="003F3ABB"/>
    <w:rsid w:val="003F5FAA"/>
    <w:rsid w:val="0040015F"/>
    <w:rsid w:val="00402193"/>
    <w:rsid w:val="00402716"/>
    <w:rsid w:val="00403E1C"/>
    <w:rsid w:val="00410531"/>
    <w:rsid w:val="00412D16"/>
    <w:rsid w:val="004151DE"/>
    <w:rsid w:val="00417543"/>
    <w:rsid w:val="004208C0"/>
    <w:rsid w:val="004212EA"/>
    <w:rsid w:val="004219D9"/>
    <w:rsid w:val="004221AF"/>
    <w:rsid w:val="00422428"/>
    <w:rsid w:val="00423382"/>
    <w:rsid w:val="00423428"/>
    <w:rsid w:val="00424FE3"/>
    <w:rsid w:val="004259D2"/>
    <w:rsid w:val="00427809"/>
    <w:rsid w:val="00431384"/>
    <w:rsid w:val="00431DB5"/>
    <w:rsid w:val="00433A29"/>
    <w:rsid w:val="00433ABE"/>
    <w:rsid w:val="00435C7E"/>
    <w:rsid w:val="0043680A"/>
    <w:rsid w:val="0043797E"/>
    <w:rsid w:val="00442514"/>
    <w:rsid w:val="00442692"/>
    <w:rsid w:val="004432F7"/>
    <w:rsid w:val="004433F1"/>
    <w:rsid w:val="0044516D"/>
    <w:rsid w:val="004511F6"/>
    <w:rsid w:val="00451F48"/>
    <w:rsid w:val="00453902"/>
    <w:rsid w:val="00457B3F"/>
    <w:rsid w:val="00457DB9"/>
    <w:rsid w:val="00460F79"/>
    <w:rsid w:val="0046220C"/>
    <w:rsid w:val="00462B36"/>
    <w:rsid w:val="00462CC9"/>
    <w:rsid w:val="004649EC"/>
    <w:rsid w:val="00465CCF"/>
    <w:rsid w:val="004665DB"/>
    <w:rsid w:val="00466AE0"/>
    <w:rsid w:val="004671B4"/>
    <w:rsid w:val="0047047E"/>
    <w:rsid w:val="00471C54"/>
    <w:rsid w:val="0047254F"/>
    <w:rsid w:val="0047383D"/>
    <w:rsid w:val="00473B3A"/>
    <w:rsid w:val="0047433C"/>
    <w:rsid w:val="004745A0"/>
    <w:rsid w:val="00477568"/>
    <w:rsid w:val="00477606"/>
    <w:rsid w:val="0048083D"/>
    <w:rsid w:val="00481EE1"/>
    <w:rsid w:val="00482AAA"/>
    <w:rsid w:val="00483494"/>
    <w:rsid w:val="004834CF"/>
    <w:rsid w:val="00483DB2"/>
    <w:rsid w:val="004846A3"/>
    <w:rsid w:val="00485D11"/>
    <w:rsid w:val="00487F48"/>
    <w:rsid w:val="0049420C"/>
    <w:rsid w:val="00494992"/>
    <w:rsid w:val="004A0392"/>
    <w:rsid w:val="004A152F"/>
    <w:rsid w:val="004A1EFD"/>
    <w:rsid w:val="004A3825"/>
    <w:rsid w:val="004A5134"/>
    <w:rsid w:val="004A71F1"/>
    <w:rsid w:val="004B2146"/>
    <w:rsid w:val="004B2B87"/>
    <w:rsid w:val="004B57A2"/>
    <w:rsid w:val="004C0FE8"/>
    <w:rsid w:val="004C2131"/>
    <w:rsid w:val="004D15DE"/>
    <w:rsid w:val="004D4D30"/>
    <w:rsid w:val="004D51F0"/>
    <w:rsid w:val="004D6504"/>
    <w:rsid w:val="004E18E0"/>
    <w:rsid w:val="004E1983"/>
    <w:rsid w:val="004E1BBD"/>
    <w:rsid w:val="004E3520"/>
    <w:rsid w:val="004F30E9"/>
    <w:rsid w:val="004F3FBA"/>
    <w:rsid w:val="004F44CD"/>
    <w:rsid w:val="004F65E0"/>
    <w:rsid w:val="004F71BC"/>
    <w:rsid w:val="00501397"/>
    <w:rsid w:val="00502BD1"/>
    <w:rsid w:val="0050587A"/>
    <w:rsid w:val="005110F4"/>
    <w:rsid w:val="005127AC"/>
    <w:rsid w:val="00513036"/>
    <w:rsid w:val="00515DC9"/>
    <w:rsid w:val="00516181"/>
    <w:rsid w:val="005167AB"/>
    <w:rsid w:val="00516E84"/>
    <w:rsid w:val="00520CC0"/>
    <w:rsid w:val="005217DC"/>
    <w:rsid w:val="005220D1"/>
    <w:rsid w:val="00522A2C"/>
    <w:rsid w:val="00524DB4"/>
    <w:rsid w:val="00526115"/>
    <w:rsid w:val="00526898"/>
    <w:rsid w:val="005344FE"/>
    <w:rsid w:val="00536256"/>
    <w:rsid w:val="0053698E"/>
    <w:rsid w:val="005376D4"/>
    <w:rsid w:val="00540085"/>
    <w:rsid w:val="005429D2"/>
    <w:rsid w:val="00543874"/>
    <w:rsid w:val="00547732"/>
    <w:rsid w:val="0054797D"/>
    <w:rsid w:val="00552BFA"/>
    <w:rsid w:val="005537F2"/>
    <w:rsid w:val="005560DF"/>
    <w:rsid w:val="00556B83"/>
    <w:rsid w:val="00556C8F"/>
    <w:rsid w:val="00556F90"/>
    <w:rsid w:val="00561C40"/>
    <w:rsid w:val="00563B14"/>
    <w:rsid w:val="00570439"/>
    <w:rsid w:val="0057215A"/>
    <w:rsid w:val="005752BC"/>
    <w:rsid w:val="00575619"/>
    <w:rsid w:val="005763F3"/>
    <w:rsid w:val="0057695B"/>
    <w:rsid w:val="00576C79"/>
    <w:rsid w:val="00576DF4"/>
    <w:rsid w:val="005771AE"/>
    <w:rsid w:val="00581FD2"/>
    <w:rsid w:val="00582064"/>
    <w:rsid w:val="005845FD"/>
    <w:rsid w:val="005938A7"/>
    <w:rsid w:val="00593BD2"/>
    <w:rsid w:val="0059486B"/>
    <w:rsid w:val="00595107"/>
    <w:rsid w:val="005958B7"/>
    <w:rsid w:val="0059642A"/>
    <w:rsid w:val="005A0D7B"/>
    <w:rsid w:val="005A24B0"/>
    <w:rsid w:val="005A3B2E"/>
    <w:rsid w:val="005A450A"/>
    <w:rsid w:val="005A4795"/>
    <w:rsid w:val="005A49AA"/>
    <w:rsid w:val="005A4C21"/>
    <w:rsid w:val="005A4D69"/>
    <w:rsid w:val="005A575D"/>
    <w:rsid w:val="005A5C4F"/>
    <w:rsid w:val="005A6840"/>
    <w:rsid w:val="005A72D1"/>
    <w:rsid w:val="005A786D"/>
    <w:rsid w:val="005B1297"/>
    <w:rsid w:val="005B28D9"/>
    <w:rsid w:val="005C06DD"/>
    <w:rsid w:val="005C08F6"/>
    <w:rsid w:val="005C3235"/>
    <w:rsid w:val="005C36B6"/>
    <w:rsid w:val="005C379F"/>
    <w:rsid w:val="005D1675"/>
    <w:rsid w:val="005D17A1"/>
    <w:rsid w:val="005D2CD1"/>
    <w:rsid w:val="005D3BCA"/>
    <w:rsid w:val="005D3C34"/>
    <w:rsid w:val="005D565D"/>
    <w:rsid w:val="005D7A55"/>
    <w:rsid w:val="005E2E73"/>
    <w:rsid w:val="005E32BA"/>
    <w:rsid w:val="005E4D65"/>
    <w:rsid w:val="005F0FA8"/>
    <w:rsid w:val="005F1C2C"/>
    <w:rsid w:val="005F1F9B"/>
    <w:rsid w:val="005F3730"/>
    <w:rsid w:val="005F63E7"/>
    <w:rsid w:val="005F722D"/>
    <w:rsid w:val="00605B1F"/>
    <w:rsid w:val="00606345"/>
    <w:rsid w:val="00610E09"/>
    <w:rsid w:val="00610EC4"/>
    <w:rsid w:val="00611F36"/>
    <w:rsid w:val="00612666"/>
    <w:rsid w:val="00612EE8"/>
    <w:rsid w:val="00614B39"/>
    <w:rsid w:val="00615468"/>
    <w:rsid w:val="00615E40"/>
    <w:rsid w:val="006215CA"/>
    <w:rsid w:val="0062462B"/>
    <w:rsid w:val="00624966"/>
    <w:rsid w:val="006261AA"/>
    <w:rsid w:val="00626207"/>
    <w:rsid w:val="00630154"/>
    <w:rsid w:val="00632977"/>
    <w:rsid w:val="00633DFE"/>
    <w:rsid w:val="00634013"/>
    <w:rsid w:val="00634ABE"/>
    <w:rsid w:val="00635F18"/>
    <w:rsid w:val="00635FA8"/>
    <w:rsid w:val="006363F1"/>
    <w:rsid w:val="00640AEF"/>
    <w:rsid w:val="0064128B"/>
    <w:rsid w:val="006429BE"/>
    <w:rsid w:val="00643C2E"/>
    <w:rsid w:val="006450E3"/>
    <w:rsid w:val="006460F3"/>
    <w:rsid w:val="00652A46"/>
    <w:rsid w:val="00654BB0"/>
    <w:rsid w:val="00655425"/>
    <w:rsid w:val="0065662A"/>
    <w:rsid w:val="0065694B"/>
    <w:rsid w:val="00665FA2"/>
    <w:rsid w:val="0067017C"/>
    <w:rsid w:val="00672C6E"/>
    <w:rsid w:val="00674475"/>
    <w:rsid w:val="00674C98"/>
    <w:rsid w:val="00675E62"/>
    <w:rsid w:val="00676112"/>
    <w:rsid w:val="00682AAE"/>
    <w:rsid w:val="00682AEA"/>
    <w:rsid w:val="006843C6"/>
    <w:rsid w:val="006853FF"/>
    <w:rsid w:val="00685929"/>
    <w:rsid w:val="00685A02"/>
    <w:rsid w:val="006865AD"/>
    <w:rsid w:val="00686C84"/>
    <w:rsid w:val="00687F93"/>
    <w:rsid w:val="006925BD"/>
    <w:rsid w:val="006930C9"/>
    <w:rsid w:val="006931A1"/>
    <w:rsid w:val="006935F8"/>
    <w:rsid w:val="00694355"/>
    <w:rsid w:val="00696F28"/>
    <w:rsid w:val="006A21FF"/>
    <w:rsid w:val="006A52CA"/>
    <w:rsid w:val="006B25FA"/>
    <w:rsid w:val="006B2C23"/>
    <w:rsid w:val="006B7F1C"/>
    <w:rsid w:val="006C0468"/>
    <w:rsid w:val="006C0648"/>
    <w:rsid w:val="006C414F"/>
    <w:rsid w:val="006C47CB"/>
    <w:rsid w:val="006D1ACB"/>
    <w:rsid w:val="006D33C6"/>
    <w:rsid w:val="006D51B2"/>
    <w:rsid w:val="006D6E03"/>
    <w:rsid w:val="006D70B6"/>
    <w:rsid w:val="006E4A3E"/>
    <w:rsid w:val="006E5948"/>
    <w:rsid w:val="006E59B6"/>
    <w:rsid w:val="006E648B"/>
    <w:rsid w:val="006E763A"/>
    <w:rsid w:val="006E7814"/>
    <w:rsid w:val="006F3286"/>
    <w:rsid w:val="006F5058"/>
    <w:rsid w:val="006F545A"/>
    <w:rsid w:val="00700DAA"/>
    <w:rsid w:val="00704CFA"/>
    <w:rsid w:val="007101AB"/>
    <w:rsid w:val="007111E4"/>
    <w:rsid w:val="007123C9"/>
    <w:rsid w:val="00713C33"/>
    <w:rsid w:val="007140AF"/>
    <w:rsid w:val="00717099"/>
    <w:rsid w:val="00717512"/>
    <w:rsid w:val="00720621"/>
    <w:rsid w:val="007215AD"/>
    <w:rsid w:val="007215CB"/>
    <w:rsid w:val="00725B1E"/>
    <w:rsid w:val="00732BC6"/>
    <w:rsid w:val="00733DB5"/>
    <w:rsid w:val="00735306"/>
    <w:rsid w:val="00736070"/>
    <w:rsid w:val="00737425"/>
    <w:rsid w:val="00740428"/>
    <w:rsid w:val="0074057A"/>
    <w:rsid w:val="00740B32"/>
    <w:rsid w:val="0074136A"/>
    <w:rsid w:val="0074287E"/>
    <w:rsid w:val="0074352F"/>
    <w:rsid w:val="0074664C"/>
    <w:rsid w:val="00750F96"/>
    <w:rsid w:val="007514CB"/>
    <w:rsid w:val="00751F52"/>
    <w:rsid w:val="007524BB"/>
    <w:rsid w:val="00752F81"/>
    <w:rsid w:val="0075587B"/>
    <w:rsid w:val="00756F25"/>
    <w:rsid w:val="00760696"/>
    <w:rsid w:val="007615A9"/>
    <w:rsid w:val="007622DD"/>
    <w:rsid w:val="00763419"/>
    <w:rsid w:val="00764F8F"/>
    <w:rsid w:val="00774AB5"/>
    <w:rsid w:val="0077530F"/>
    <w:rsid w:val="00777AFA"/>
    <w:rsid w:val="007821C0"/>
    <w:rsid w:val="007829C9"/>
    <w:rsid w:val="0078442E"/>
    <w:rsid w:val="00787931"/>
    <w:rsid w:val="00790E5F"/>
    <w:rsid w:val="00791EFE"/>
    <w:rsid w:val="00792552"/>
    <w:rsid w:val="00792719"/>
    <w:rsid w:val="00794DE8"/>
    <w:rsid w:val="00797258"/>
    <w:rsid w:val="0079730E"/>
    <w:rsid w:val="007A009E"/>
    <w:rsid w:val="007A0234"/>
    <w:rsid w:val="007A32B9"/>
    <w:rsid w:val="007A355A"/>
    <w:rsid w:val="007B3D3B"/>
    <w:rsid w:val="007B40BB"/>
    <w:rsid w:val="007B46AA"/>
    <w:rsid w:val="007C0496"/>
    <w:rsid w:val="007C1C0F"/>
    <w:rsid w:val="007C37BE"/>
    <w:rsid w:val="007C3D2C"/>
    <w:rsid w:val="007C3F6C"/>
    <w:rsid w:val="007C4E5F"/>
    <w:rsid w:val="007C5906"/>
    <w:rsid w:val="007D3784"/>
    <w:rsid w:val="007D4B00"/>
    <w:rsid w:val="007D6EAF"/>
    <w:rsid w:val="007E00E2"/>
    <w:rsid w:val="007E12E4"/>
    <w:rsid w:val="007E308B"/>
    <w:rsid w:val="007E4ABF"/>
    <w:rsid w:val="007E5681"/>
    <w:rsid w:val="007E6445"/>
    <w:rsid w:val="007F0E76"/>
    <w:rsid w:val="007F2397"/>
    <w:rsid w:val="007F4EEE"/>
    <w:rsid w:val="007F63C0"/>
    <w:rsid w:val="007F671E"/>
    <w:rsid w:val="007F6CEB"/>
    <w:rsid w:val="007F6F6B"/>
    <w:rsid w:val="007F7E90"/>
    <w:rsid w:val="00803503"/>
    <w:rsid w:val="0080653D"/>
    <w:rsid w:val="00806BEF"/>
    <w:rsid w:val="0080712E"/>
    <w:rsid w:val="00807AB4"/>
    <w:rsid w:val="0081054E"/>
    <w:rsid w:val="008147A4"/>
    <w:rsid w:val="0081534D"/>
    <w:rsid w:val="00815486"/>
    <w:rsid w:val="00815B38"/>
    <w:rsid w:val="00815B8C"/>
    <w:rsid w:val="00820CA0"/>
    <w:rsid w:val="00820EB3"/>
    <w:rsid w:val="0082276B"/>
    <w:rsid w:val="00822B30"/>
    <w:rsid w:val="008242E9"/>
    <w:rsid w:val="00824CAA"/>
    <w:rsid w:val="00827495"/>
    <w:rsid w:val="00832141"/>
    <w:rsid w:val="0083226B"/>
    <w:rsid w:val="0083255F"/>
    <w:rsid w:val="00833112"/>
    <w:rsid w:val="00833EDA"/>
    <w:rsid w:val="0084212D"/>
    <w:rsid w:val="0084286B"/>
    <w:rsid w:val="00842F1D"/>
    <w:rsid w:val="00855B14"/>
    <w:rsid w:val="008624F6"/>
    <w:rsid w:val="00862DA7"/>
    <w:rsid w:val="00870030"/>
    <w:rsid w:val="008708CE"/>
    <w:rsid w:val="00870D38"/>
    <w:rsid w:val="00871077"/>
    <w:rsid w:val="00871BC7"/>
    <w:rsid w:val="008721E7"/>
    <w:rsid w:val="00880DE5"/>
    <w:rsid w:val="00881D48"/>
    <w:rsid w:val="008821A1"/>
    <w:rsid w:val="008824F0"/>
    <w:rsid w:val="0088431D"/>
    <w:rsid w:val="00885787"/>
    <w:rsid w:val="008876B8"/>
    <w:rsid w:val="00890263"/>
    <w:rsid w:val="0089087A"/>
    <w:rsid w:val="00891425"/>
    <w:rsid w:val="008914CE"/>
    <w:rsid w:val="00892CF6"/>
    <w:rsid w:val="00894529"/>
    <w:rsid w:val="00894ED9"/>
    <w:rsid w:val="00897AFD"/>
    <w:rsid w:val="008A29BC"/>
    <w:rsid w:val="008A5633"/>
    <w:rsid w:val="008A5997"/>
    <w:rsid w:val="008A71BF"/>
    <w:rsid w:val="008A780D"/>
    <w:rsid w:val="008B33FD"/>
    <w:rsid w:val="008B53CC"/>
    <w:rsid w:val="008B7CD3"/>
    <w:rsid w:val="008C026F"/>
    <w:rsid w:val="008C1586"/>
    <w:rsid w:val="008C15FD"/>
    <w:rsid w:val="008C5366"/>
    <w:rsid w:val="008D10E5"/>
    <w:rsid w:val="008D37CD"/>
    <w:rsid w:val="008D421D"/>
    <w:rsid w:val="008D5F8A"/>
    <w:rsid w:val="008E3F2F"/>
    <w:rsid w:val="008E7494"/>
    <w:rsid w:val="008F42E2"/>
    <w:rsid w:val="008F4A18"/>
    <w:rsid w:val="008F547C"/>
    <w:rsid w:val="008F5C34"/>
    <w:rsid w:val="008F6050"/>
    <w:rsid w:val="008F6431"/>
    <w:rsid w:val="00901ACC"/>
    <w:rsid w:val="0090338F"/>
    <w:rsid w:val="009038ED"/>
    <w:rsid w:val="00905C4E"/>
    <w:rsid w:val="00905FB5"/>
    <w:rsid w:val="009078C4"/>
    <w:rsid w:val="00912755"/>
    <w:rsid w:val="00913762"/>
    <w:rsid w:val="0091438E"/>
    <w:rsid w:val="009145E4"/>
    <w:rsid w:val="00915E5E"/>
    <w:rsid w:val="00920A91"/>
    <w:rsid w:val="0092353C"/>
    <w:rsid w:val="00923E19"/>
    <w:rsid w:val="00933211"/>
    <w:rsid w:val="009334EC"/>
    <w:rsid w:val="009355CB"/>
    <w:rsid w:val="00936D08"/>
    <w:rsid w:val="0093703B"/>
    <w:rsid w:val="0093721A"/>
    <w:rsid w:val="00937B6D"/>
    <w:rsid w:val="00941DD1"/>
    <w:rsid w:val="00942581"/>
    <w:rsid w:val="0094418A"/>
    <w:rsid w:val="00946E87"/>
    <w:rsid w:val="00950F55"/>
    <w:rsid w:val="00952ABA"/>
    <w:rsid w:val="00952DC0"/>
    <w:rsid w:val="00963CBB"/>
    <w:rsid w:val="00963D35"/>
    <w:rsid w:val="00965A28"/>
    <w:rsid w:val="00966379"/>
    <w:rsid w:val="00966815"/>
    <w:rsid w:val="0096740E"/>
    <w:rsid w:val="009679A7"/>
    <w:rsid w:val="00972715"/>
    <w:rsid w:val="00975DC1"/>
    <w:rsid w:val="00976F11"/>
    <w:rsid w:val="009822AD"/>
    <w:rsid w:val="00982445"/>
    <w:rsid w:val="0098373D"/>
    <w:rsid w:val="00983FD6"/>
    <w:rsid w:val="00985229"/>
    <w:rsid w:val="00990C8E"/>
    <w:rsid w:val="009922CE"/>
    <w:rsid w:val="0099249E"/>
    <w:rsid w:val="009956DE"/>
    <w:rsid w:val="009964D5"/>
    <w:rsid w:val="00997024"/>
    <w:rsid w:val="009A1A21"/>
    <w:rsid w:val="009A1D0B"/>
    <w:rsid w:val="009A2903"/>
    <w:rsid w:val="009A386C"/>
    <w:rsid w:val="009A3FA0"/>
    <w:rsid w:val="009A62D6"/>
    <w:rsid w:val="009B012A"/>
    <w:rsid w:val="009B20CF"/>
    <w:rsid w:val="009B4204"/>
    <w:rsid w:val="009B76BE"/>
    <w:rsid w:val="009B7B16"/>
    <w:rsid w:val="009C015D"/>
    <w:rsid w:val="009C18F5"/>
    <w:rsid w:val="009C2D51"/>
    <w:rsid w:val="009C36EC"/>
    <w:rsid w:val="009C57FB"/>
    <w:rsid w:val="009C6EEF"/>
    <w:rsid w:val="009D03F9"/>
    <w:rsid w:val="009D1EE0"/>
    <w:rsid w:val="009D3898"/>
    <w:rsid w:val="009D4371"/>
    <w:rsid w:val="009D635A"/>
    <w:rsid w:val="009D72CC"/>
    <w:rsid w:val="009E1E50"/>
    <w:rsid w:val="009E2BCE"/>
    <w:rsid w:val="009E450E"/>
    <w:rsid w:val="009E4680"/>
    <w:rsid w:val="009E67F7"/>
    <w:rsid w:val="009F0E41"/>
    <w:rsid w:val="009F3840"/>
    <w:rsid w:val="009F3CC1"/>
    <w:rsid w:val="009F45C7"/>
    <w:rsid w:val="009F4CD8"/>
    <w:rsid w:val="00A00AB5"/>
    <w:rsid w:val="00A01673"/>
    <w:rsid w:val="00A02AA0"/>
    <w:rsid w:val="00A0439A"/>
    <w:rsid w:val="00A04928"/>
    <w:rsid w:val="00A11292"/>
    <w:rsid w:val="00A122E6"/>
    <w:rsid w:val="00A12F17"/>
    <w:rsid w:val="00A13E2C"/>
    <w:rsid w:val="00A15C34"/>
    <w:rsid w:val="00A16914"/>
    <w:rsid w:val="00A208D5"/>
    <w:rsid w:val="00A24557"/>
    <w:rsid w:val="00A25731"/>
    <w:rsid w:val="00A25EDC"/>
    <w:rsid w:val="00A300AC"/>
    <w:rsid w:val="00A3149F"/>
    <w:rsid w:val="00A345CE"/>
    <w:rsid w:val="00A34D44"/>
    <w:rsid w:val="00A35153"/>
    <w:rsid w:val="00A35B1B"/>
    <w:rsid w:val="00A41293"/>
    <w:rsid w:val="00A42E4C"/>
    <w:rsid w:val="00A4593A"/>
    <w:rsid w:val="00A45EF4"/>
    <w:rsid w:val="00A4638A"/>
    <w:rsid w:val="00A515A8"/>
    <w:rsid w:val="00A52B1D"/>
    <w:rsid w:val="00A52B4B"/>
    <w:rsid w:val="00A56045"/>
    <w:rsid w:val="00A56643"/>
    <w:rsid w:val="00A606BA"/>
    <w:rsid w:val="00A60A8A"/>
    <w:rsid w:val="00A63CD5"/>
    <w:rsid w:val="00A63E3F"/>
    <w:rsid w:val="00A700A4"/>
    <w:rsid w:val="00A70E95"/>
    <w:rsid w:val="00A71655"/>
    <w:rsid w:val="00A72759"/>
    <w:rsid w:val="00A72950"/>
    <w:rsid w:val="00A7670A"/>
    <w:rsid w:val="00A778C4"/>
    <w:rsid w:val="00A8079D"/>
    <w:rsid w:val="00A80BAC"/>
    <w:rsid w:val="00A80F6A"/>
    <w:rsid w:val="00A81FD3"/>
    <w:rsid w:val="00A82AC8"/>
    <w:rsid w:val="00A851BB"/>
    <w:rsid w:val="00A85F0C"/>
    <w:rsid w:val="00A9603F"/>
    <w:rsid w:val="00A97408"/>
    <w:rsid w:val="00AA03AA"/>
    <w:rsid w:val="00AA2D11"/>
    <w:rsid w:val="00AA3130"/>
    <w:rsid w:val="00AA5E4A"/>
    <w:rsid w:val="00AA7952"/>
    <w:rsid w:val="00AB17ED"/>
    <w:rsid w:val="00AB2414"/>
    <w:rsid w:val="00AB297A"/>
    <w:rsid w:val="00AB5635"/>
    <w:rsid w:val="00AC5383"/>
    <w:rsid w:val="00AC77F1"/>
    <w:rsid w:val="00AC788C"/>
    <w:rsid w:val="00AD09FA"/>
    <w:rsid w:val="00AD0AD0"/>
    <w:rsid w:val="00AD2224"/>
    <w:rsid w:val="00AD330D"/>
    <w:rsid w:val="00AD39CC"/>
    <w:rsid w:val="00AD3C39"/>
    <w:rsid w:val="00AD57EC"/>
    <w:rsid w:val="00AD5825"/>
    <w:rsid w:val="00AD5B7E"/>
    <w:rsid w:val="00AD728F"/>
    <w:rsid w:val="00AE110B"/>
    <w:rsid w:val="00AE16A0"/>
    <w:rsid w:val="00AE1D45"/>
    <w:rsid w:val="00AF04E7"/>
    <w:rsid w:val="00AF1BE9"/>
    <w:rsid w:val="00AF5AE8"/>
    <w:rsid w:val="00B003C5"/>
    <w:rsid w:val="00B00743"/>
    <w:rsid w:val="00B0139E"/>
    <w:rsid w:val="00B019B4"/>
    <w:rsid w:val="00B01B63"/>
    <w:rsid w:val="00B0290B"/>
    <w:rsid w:val="00B05198"/>
    <w:rsid w:val="00B059E1"/>
    <w:rsid w:val="00B05F6B"/>
    <w:rsid w:val="00B06DC7"/>
    <w:rsid w:val="00B07C20"/>
    <w:rsid w:val="00B139BB"/>
    <w:rsid w:val="00B15D65"/>
    <w:rsid w:val="00B16882"/>
    <w:rsid w:val="00B16D4E"/>
    <w:rsid w:val="00B17D09"/>
    <w:rsid w:val="00B17D75"/>
    <w:rsid w:val="00B223D4"/>
    <w:rsid w:val="00B2389D"/>
    <w:rsid w:val="00B25683"/>
    <w:rsid w:val="00B26BD4"/>
    <w:rsid w:val="00B2758C"/>
    <w:rsid w:val="00B305C0"/>
    <w:rsid w:val="00B31157"/>
    <w:rsid w:val="00B31B82"/>
    <w:rsid w:val="00B32DBE"/>
    <w:rsid w:val="00B3455B"/>
    <w:rsid w:val="00B36FD2"/>
    <w:rsid w:val="00B40D5B"/>
    <w:rsid w:val="00B41B5E"/>
    <w:rsid w:val="00B4237D"/>
    <w:rsid w:val="00B45C6B"/>
    <w:rsid w:val="00B46B2C"/>
    <w:rsid w:val="00B50A46"/>
    <w:rsid w:val="00B50A9C"/>
    <w:rsid w:val="00B5174C"/>
    <w:rsid w:val="00B51795"/>
    <w:rsid w:val="00B520BF"/>
    <w:rsid w:val="00B52513"/>
    <w:rsid w:val="00B54B0E"/>
    <w:rsid w:val="00B60EEC"/>
    <w:rsid w:val="00B61AE0"/>
    <w:rsid w:val="00B655EB"/>
    <w:rsid w:val="00B65C8A"/>
    <w:rsid w:val="00B66257"/>
    <w:rsid w:val="00B714C7"/>
    <w:rsid w:val="00B71523"/>
    <w:rsid w:val="00B718AB"/>
    <w:rsid w:val="00B77549"/>
    <w:rsid w:val="00B819C5"/>
    <w:rsid w:val="00B86148"/>
    <w:rsid w:val="00B93ED6"/>
    <w:rsid w:val="00B946F3"/>
    <w:rsid w:val="00B960B3"/>
    <w:rsid w:val="00B96767"/>
    <w:rsid w:val="00B971B1"/>
    <w:rsid w:val="00B97637"/>
    <w:rsid w:val="00BA0AAD"/>
    <w:rsid w:val="00BA20E7"/>
    <w:rsid w:val="00BA5411"/>
    <w:rsid w:val="00BA77DA"/>
    <w:rsid w:val="00BB0E2C"/>
    <w:rsid w:val="00BB5284"/>
    <w:rsid w:val="00BB6164"/>
    <w:rsid w:val="00BB6C36"/>
    <w:rsid w:val="00BC1030"/>
    <w:rsid w:val="00BC36C9"/>
    <w:rsid w:val="00BC4DBF"/>
    <w:rsid w:val="00BC7899"/>
    <w:rsid w:val="00BD1B65"/>
    <w:rsid w:val="00BD2864"/>
    <w:rsid w:val="00BD45D9"/>
    <w:rsid w:val="00BE4769"/>
    <w:rsid w:val="00BE4B34"/>
    <w:rsid w:val="00BE554F"/>
    <w:rsid w:val="00BE6445"/>
    <w:rsid w:val="00BE7357"/>
    <w:rsid w:val="00BF063C"/>
    <w:rsid w:val="00BF2ACE"/>
    <w:rsid w:val="00BF2BF9"/>
    <w:rsid w:val="00BF6E50"/>
    <w:rsid w:val="00BF7051"/>
    <w:rsid w:val="00C03A7B"/>
    <w:rsid w:val="00C041C0"/>
    <w:rsid w:val="00C05D4C"/>
    <w:rsid w:val="00C10AF1"/>
    <w:rsid w:val="00C11655"/>
    <w:rsid w:val="00C17DCB"/>
    <w:rsid w:val="00C2092C"/>
    <w:rsid w:val="00C21582"/>
    <w:rsid w:val="00C219A5"/>
    <w:rsid w:val="00C21FB0"/>
    <w:rsid w:val="00C23F2E"/>
    <w:rsid w:val="00C246AB"/>
    <w:rsid w:val="00C24FDE"/>
    <w:rsid w:val="00C256E0"/>
    <w:rsid w:val="00C268C2"/>
    <w:rsid w:val="00C341A3"/>
    <w:rsid w:val="00C35765"/>
    <w:rsid w:val="00C35C21"/>
    <w:rsid w:val="00C36266"/>
    <w:rsid w:val="00C37E40"/>
    <w:rsid w:val="00C40452"/>
    <w:rsid w:val="00C40EF3"/>
    <w:rsid w:val="00C42F38"/>
    <w:rsid w:val="00C4366F"/>
    <w:rsid w:val="00C46EA4"/>
    <w:rsid w:val="00C51412"/>
    <w:rsid w:val="00C51E87"/>
    <w:rsid w:val="00C52322"/>
    <w:rsid w:val="00C54C53"/>
    <w:rsid w:val="00C60021"/>
    <w:rsid w:val="00C61A46"/>
    <w:rsid w:val="00C61B00"/>
    <w:rsid w:val="00C648F5"/>
    <w:rsid w:val="00C652E3"/>
    <w:rsid w:val="00C65C84"/>
    <w:rsid w:val="00C67484"/>
    <w:rsid w:val="00C72F79"/>
    <w:rsid w:val="00C75BE2"/>
    <w:rsid w:val="00C769D8"/>
    <w:rsid w:val="00C76E0A"/>
    <w:rsid w:val="00C8189D"/>
    <w:rsid w:val="00C82567"/>
    <w:rsid w:val="00C82941"/>
    <w:rsid w:val="00C83A04"/>
    <w:rsid w:val="00C85A56"/>
    <w:rsid w:val="00C867F3"/>
    <w:rsid w:val="00C92ECD"/>
    <w:rsid w:val="00C94480"/>
    <w:rsid w:val="00C94E92"/>
    <w:rsid w:val="00C95498"/>
    <w:rsid w:val="00C974BC"/>
    <w:rsid w:val="00CA55A7"/>
    <w:rsid w:val="00CA6B2A"/>
    <w:rsid w:val="00CA7928"/>
    <w:rsid w:val="00CA7DBF"/>
    <w:rsid w:val="00CB350A"/>
    <w:rsid w:val="00CB450B"/>
    <w:rsid w:val="00CB49B8"/>
    <w:rsid w:val="00CB77EF"/>
    <w:rsid w:val="00CC044D"/>
    <w:rsid w:val="00CC19DA"/>
    <w:rsid w:val="00CC3848"/>
    <w:rsid w:val="00CC437B"/>
    <w:rsid w:val="00CC46C1"/>
    <w:rsid w:val="00CC4FEC"/>
    <w:rsid w:val="00CC7A74"/>
    <w:rsid w:val="00CD058F"/>
    <w:rsid w:val="00CD09D4"/>
    <w:rsid w:val="00CD4C99"/>
    <w:rsid w:val="00CD4ED2"/>
    <w:rsid w:val="00CD5F34"/>
    <w:rsid w:val="00CE16E1"/>
    <w:rsid w:val="00CE2875"/>
    <w:rsid w:val="00CE3BED"/>
    <w:rsid w:val="00CE53EF"/>
    <w:rsid w:val="00CE56A9"/>
    <w:rsid w:val="00CE6B3D"/>
    <w:rsid w:val="00CE6D87"/>
    <w:rsid w:val="00CE75A8"/>
    <w:rsid w:val="00CE79EE"/>
    <w:rsid w:val="00CF1F94"/>
    <w:rsid w:val="00CF3FD8"/>
    <w:rsid w:val="00CF7621"/>
    <w:rsid w:val="00D000FF"/>
    <w:rsid w:val="00D00E09"/>
    <w:rsid w:val="00D02DA6"/>
    <w:rsid w:val="00D03E2A"/>
    <w:rsid w:val="00D065F9"/>
    <w:rsid w:val="00D0683C"/>
    <w:rsid w:val="00D1053B"/>
    <w:rsid w:val="00D14356"/>
    <w:rsid w:val="00D15320"/>
    <w:rsid w:val="00D1780B"/>
    <w:rsid w:val="00D17907"/>
    <w:rsid w:val="00D17A27"/>
    <w:rsid w:val="00D17BDC"/>
    <w:rsid w:val="00D21999"/>
    <w:rsid w:val="00D21DB6"/>
    <w:rsid w:val="00D2327D"/>
    <w:rsid w:val="00D2591B"/>
    <w:rsid w:val="00D2678B"/>
    <w:rsid w:val="00D302DE"/>
    <w:rsid w:val="00D302F7"/>
    <w:rsid w:val="00D31A68"/>
    <w:rsid w:val="00D33DC0"/>
    <w:rsid w:val="00D376D1"/>
    <w:rsid w:val="00D37FF8"/>
    <w:rsid w:val="00D419CD"/>
    <w:rsid w:val="00D42145"/>
    <w:rsid w:val="00D429A2"/>
    <w:rsid w:val="00D43A2E"/>
    <w:rsid w:val="00D43E22"/>
    <w:rsid w:val="00D465A8"/>
    <w:rsid w:val="00D47C86"/>
    <w:rsid w:val="00D51AE9"/>
    <w:rsid w:val="00D54CAE"/>
    <w:rsid w:val="00D626DE"/>
    <w:rsid w:val="00D67880"/>
    <w:rsid w:val="00D67B4F"/>
    <w:rsid w:val="00D70E17"/>
    <w:rsid w:val="00D7120D"/>
    <w:rsid w:val="00D71513"/>
    <w:rsid w:val="00D72EFB"/>
    <w:rsid w:val="00D7330A"/>
    <w:rsid w:val="00D74B70"/>
    <w:rsid w:val="00D7512F"/>
    <w:rsid w:val="00D75AAB"/>
    <w:rsid w:val="00D8084B"/>
    <w:rsid w:val="00D80C1F"/>
    <w:rsid w:val="00D848B6"/>
    <w:rsid w:val="00D86478"/>
    <w:rsid w:val="00D86893"/>
    <w:rsid w:val="00D87D39"/>
    <w:rsid w:val="00D92267"/>
    <w:rsid w:val="00D92C61"/>
    <w:rsid w:val="00D952AF"/>
    <w:rsid w:val="00D95A40"/>
    <w:rsid w:val="00D96F52"/>
    <w:rsid w:val="00D97C93"/>
    <w:rsid w:val="00DA0505"/>
    <w:rsid w:val="00DA0C54"/>
    <w:rsid w:val="00DA2BA2"/>
    <w:rsid w:val="00DA304E"/>
    <w:rsid w:val="00DA4956"/>
    <w:rsid w:val="00DA588A"/>
    <w:rsid w:val="00DA61E1"/>
    <w:rsid w:val="00DA6B91"/>
    <w:rsid w:val="00DA7257"/>
    <w:rsid w:val="00DA7B07"/>
    <w:rsid w:val="00DB1289"/>
    <w:rsid w:val="00DB18A5"/>
    <w:rsid w:val="00DB1BB9"/>
    <w:rsid w:val="00DB3847"/>
    <w:rsid w:val="00DB43E2"/>
    <w:rsid w:val="00DC06FE"/>
    <w:rsid w:val="00DC3147"/>
    <w:rsid w:val="00DC3396"/>
    <w:rsid w:val="00DC6534"/>
    <w:rsid w:val="00DD400C"/>
    <w:rsid w:val="00DD43DB"/>
    <w:rsid w:val="00DD767D"/>
    <w:rsid w:val="00DE30C7"/>
    <w:rsid w:val="00DE5C00"/>
    <w:rsid w:val="00DE5CD1"/>
    <w:rsid w:val="00DE6C7D"/>
    <w:rsid w:val="00DF05E4"/>
    <w:rsid w:val="00DF066A"/>
    <w:rsid w:val="00DF226A"/>
    <w:rsid w:val="00DF34DB"/>
    <w:rsid w:val="00DF4E30"/>
    <w:rsid w:val="00DF58A6"/>
    <w:rsid w:val="00DF6897"/>
    <w:rsid w:val="00E028C6"/>
    <w:rsid w:val="00E02AD9"/>
    <w:rsid w:val="00E04800"/>
    <w:rsid w:val="00E1082A"/>
    <w:rsid w:val="00E10E0F"/>
    <w:rsid w:val="00E1127C"/>
    <w:rsid w:val="00E12592"/>
    <w:rsid w:val="00E15F04"/>
    <w:rsid w:val="00E16716"/>
    <w:rsid w:val="00E20657"/>
    <w:rsid w:val="00E21336"/>
    <w:rsid w:val="00E21DC8"/>
    <w:rsid w:val="00E240F0"/>
    <w:rsid w:val="00E26514"/>
    <w:rsid w:val="00E26C78"/>
    <w:rsid w:val="00E2742C"/>
    <w:rsid w:val="00E32479"/>
    <w:rsid w:val="00E32922"/>
    <w:rsid w:val="00E3453C"/>
    <w:rsid w:val="00E35358"/>
    <w:rsid w:val="00E35637"/>
    <w:rsid w:val="00E40171"/>
    <w:rsid w:val="00E41A80"/>
    <w:rsid w:val="00E44EA7"/>
    <w:rsid w:val="00E471C7"/>
    <w:rsid w:val="00E503F7"/>
    <w:rsid w:val="00E56ED8"/>
    <w:rsid w:val="00E6041E"/>
    <w:rsid w:val="00E607D9"/>
    <w:rsid w:val="00E6202D"/>
    <w:rsid w:val="00E636EB"/>
    <w:rsid w:val="00E71F7C"/>
    <w:rsid w:val="00E73ABA"/>
    <w:rsid w:val="00E74E53"/>
    <w:rsid w:val="00E75726"/>
    <w:rsid w:val="00E76C6F"/>
    <w:rsid w:val="00E76D0E"/>
    <w:rsid w:val="00E80F0C"/>
    <w:rsid w:val="00E8282A"/>
    <w:rsid w:val="00E839C5"/>
    <w:rsid w:val="00E85CBC"/>
    <w:rsid w:val="00E9441A"/>
    <w:rsid w:val="00E94E92"/>
    <w:rsid w:val="00E9508F"/>
    <w:rsid w:val="00E95325"/>
    <w:rsid w:val="00E9547F"/>
    <w:rsid w:val="00E974F4"/>
    <w:rsid w:val="00EA06D9"/>
    <w:rsid w:val="00EA0C73"/>
    <w:rsid w:val="00EA1DBD"/>
    <w:rsid w:val="00EA3C14"/>
    <w:rsid w:val="00EB2313"/>
    <w:rsid w:val="00EB30F0"/>
    <w:rsid w:val="00EB4063"/>
    <w:rsid w:val="00EB5087"/>
    <w:rsid w:val="00EB568D"/>
    <w:rsid w:val="00EB72A2"/>
    <w:rsid w:val="00EC1441"/>
    <w:rsid w:val="00EC2681"/>
    <w:rsid w:val="00EC2EE0"/>
    <w:rsid w:val="00EC2EE7"/>
    <w:rsid w:val="00EC460A"/>
    <w:rsid w:val="00ED01AB"/>
    <w:rsid w:val="00ED1DED"/>
    <w:rsid w:val="00ED3496"/>
    <w:rsid w:val="00ED522C"/>
    <w:rsid w:val="00ED6C58"/>
    <w:rsid w:val="00ED7565"/>
    <w:rsid w:val="00ED776C"/>
    <w:rsid w:val="00EE1F17"/>
    <w:rsid w:val="00EE54CA"/>
    <w:rsid w:val="00EE55EC"/>
    <w:rsid w:val="00EE6497"/>
    <w:rsid w:val="00EE6B37"/>
    <w:rsid w:val="00EF1008"/>
    <w:rsid w:val="00EF2B76"/>
    <w:rsid w:val="00EF2DEB"/>
    <w:rsid w:val="00EF5AFA"/>
    <w:rsid w:val="00EF63DB"/>
    <w:rsid w:val="00F004DC"/>
    <w:rsid w:val="00F00F99"/>
    <w:rsid w:val="00F0310D"/>
    <w:rsid w:val="00F03A4C"/>
    <w:rsid w:val="00F04E2B"/>
    <w:rsid w:val="00F05161"/>
    <w:rsid w:val="00F052CC"/>
    <w:rsid w:val="00F07D8F"/>
    <w:rsid w:val="00F07DD5"/>
    <w:rsid w:val="00F11FF2"/>
    <w:rsid w:val="00F13255"/>
    <w:rsid w:val="00F13698"/>
    <w:rsid w:val="00F13B40"/>
    <w:rsid w:val="00F1713A"/>
    <w:rsid w:val="00F17570"/>
    <w:rsid w:val="00F20226"/>
    <w:rsid w:val="00F2091D"/>
    <w:rsid w:val="00F20B87"/>
    <w:rsid w:val="00F22110"/>
    <w:rsid w:val="00F228EC"/>
    <w:rsid w:val="00F23FFF"/>
    <w:rsid w:val="00F24E08"/>
    <w:rsid w:val="00F2639F"/>
    <w:rsid w:val="00F3070F"/>
    <w:rsid w:val="00F30BD7"/>
    <w:rsid w:val="00F32976"/>
    <w:rsid w:val="00F33CF9"/>
    <w:rsid w:val="00F3660C"/>
    <w:rsid w:val="00F37814"/>
    <w:rsid w:val="00F4098C"/>
    <w:rsid w:val="00F424C1"/>
    <w:rsid w:val="00F42665"/>
    <w:rsid w:val="00F42B5D"/>
    <w:rsid w:val="00F443B1"/>
    <w:rsid w:val="00F44BD9"/>
    <w:rsid w:val="00F4568C"/>
    <w:rsid w:val="00F475EF"/>
    <w:rsid w:val="00F50519"/>
    <w:rsid w:val="00F51D1A"/>
    <w:rsid w:val="00F52EB1"/>
    <w:rsid w:val="00F561D6"/>
    <w:rsid w:val="00F60C0F"/>
    <w:rsid w:val="00F6314A"/>
    <w:rsid w:val="00F63B6E"/>
    <w:rsid w:val="00F660F1"/>
    <w:rsid w:val="00F67DB1"/>
    <w:rsid w:val="00F71460"/>
    <w:rsid w:val="00F72B02"/>
    <w:rsid w:val="00F72D8D"/>
    <w:rsid w:val="00F731F0"/>
    <w:rsid w:val="00F74C43"/>
    <w:rsid w:val="00F75435"/>
    <w:rsid w:val="00F754BD"/>
    <w:rsid w:val="00F76E8F"/>
    <w:rsid w:val="00F81CE7"/>
    <w:rsid w:val="00F84EB2"/>
    <w:rsid w:val="00F86482"/>
    <w:rsid w:val="00F87789"/>
    <w:rsid w:val="00F924CE"/>
    <w:rsid w:val="00F96292"/>
    <w:rsid w:val="00FA5F1B"/>
    <w:rsid w:val="00FB00A4"/>
    <w:rsid w:val="00FB053B"/>
    <w:rsid w:val="00FB0556"/>
    <w:rsid w:val="00FB18F6"/>
    <w:rsid w:val="00FB2FEC"/>
    <w:rsid w:val="00FB40FC"/>
    <w:rsid w:val="00FB519D"/>
    <w:rsid w:val="00FB7B33"/>
    <w:rsid w:val="00FC126E"/>
    <w:rsid w:val="00FC1BE9"/>
    <w:rsid w:val="00FD1242"/>
    <w:rsid w:val="00FD2465"/>
    <w:rsid w:val="00FD4598"/>
    <w:rsid w:val="00FD4906"/>
    <w:rsid w:val="00FD6076"/>
    <w:rsid w:val="00FD727E"/>
    <w:rsid w:val="00FE07DD"/>
    <w:rsid w:val="00FE1B79"/>
    <w:rsid w:val="00FE240C"/>
    <w:rsid w:val="00FE36DA"/>
    <w:rsid w:val="00FE3C70"/>
    <w:rsid w:val="00FE3E2E"/>
    <w:rsid w:val="00FE3F75"/>
    <w:rsid w:val="00FE4BF0"/>
    <w:rsid w:val="00FE7FDA"/>
    <w:rsid w:val="00FF0240"/>
    <w:rsid w:val="00FF2E38"/>
    <w:rsid w:val="00FF499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F634B"/>
  <w15:chartTrackingRefBased/>
  <w15:docId w15:val="{49BA5134-C155-7540-B634-7D6E69D7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A0B5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val="en-US" w:eastAsia="ja-JP" w:bidi="hi-IN"/>
    </w:rPr>
  </w:style>
  <w:style w:type="paragraph" w:styleId="Header">
    <w:name w:val="header"/>
    <w:basedOn w:val="Normal"/>
    <w:link w:val="Head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52"/>
  </w:style>
  <w:style w:type="paragraph" w:styleId="Footer">
    <w:name w:val="footer"/>
    <w:basedOn w:val="Normal"/>
    <w:link w:val="Foot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52"/>
  </w:style>
  <w:style w:type="character" w:customStyle="1" w:styleId="description-txt">
    <w:name w:val="description-txt"/>
    <w:basedOn w:val="DefaultParagraphFont"/>
    <w:rsid w:val="00A82AC8"/>
  </w:style>
  <w:style w:type="character" w:styleId="Hyperlink">
    <w:name w:val="Hyperlink"/>
    <w:basedOn w:val="DefaultParagraphFont"/>
    <w:uiPriority w:val="99"/>
    <w:unhideWhenUsed/>
    <w:rsid w:val="00A8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A586C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3FCB-8947-48E0-804A-E1259B7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temp.docx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Template</vt:lpstr>
      <vt:lpstr/>
    </vt:vector>
  </TitlesOfParts>
  <Manager/>
  <Company>CARBONEIO</Company>
  <LinksUpToDate>false</LinksUpToDate>
  <CharactersWithSpaces>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</dc:title>
  <dc:subject/>
  <dc:creator>carbone.io</dc:creator>
  <cp:keywords>Document Generator, Automation, Nocode</cp:keywords>
  <dc:description>https://carbone.io/</dc:description>
  <cp:lastModifiedBy>Emad</cp:lastModifiedBy>
  <cp:revision>2</cp:revision>
  <dcterms:created xsi:type="dcterms:W3CDTF">2025-04-17T02:18:00Z</dcterms:created>
  <dcterms:modified xsi:type="dcterms:W3CDTF">2025-04-17T02:18:00Z</dcterms:modified>
  <cp:category/>
</cp:coreProperties>
</file>